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E4950A" w14:textId="77777777" w:rsidR="00394A6D" w:rsidRDefault="00BF7060">
      <w:pPr>
        <w:pStyle w:val="Title"/>
      </w:pPr>
      <w:sdt>
        <w:sdtPr>
          <w:alias w:val="Your Name"/>
          <w:tag w:val=""/>
          <w:id w:val="1246310863"/>
          <w:placeholder>
            <w:docPart w:val="956C5ACF4F2F66499AB04A074DD3AF48"/>
          </w:placeholder>
          <w:temporary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15:appearance w15:val="hidden"/>
          <w:text/>
        </w:sdtPr>
        <w:sdtEndPr/>
        <w:sdtContent>
          <w:r w:rsidR="008369FC">
            <w:t>Da Ma</w:t>
          </w:r>
        </w:sdtContent>
      </w:sdt>
    </w:p>
    <w:p w14:paraId="07365F94" w14:textId="77777777" w:rsidR="00394A6D" w:rsidRDefault="00B16D95" w:rsidP="00B16D95">
      <w:r>
        <w:t xml:space="preserve">Beijing, China, </w:t>
      </w:r>
      <w:r w:rsidRPr="00B16D95">
        <w:t>100193</w:t>
      </w:r>
      <w:r w:rsidR="007D00B3">
        <w:t> | </w:t>
      </w:r>
      <w:r w:rsidR="00ED4BC3">
        <w:t>+86 15011062542</w:t>
      </w:r>
      <w:r w:rsidR="007D00B3">
        <w:t> | </w:t>
      </w:r>
      <w:r w:rsidR="00ED4BC3">
        <w:t>klaus1982.cn@gmail.com</w:t>
      </w:r>
    </w:p>
    <w:sdt>
      <w:sdtPr>
        <w:id w:val="1494989950"/>
        <w:placeholder>
          <w:docPart w:val="22E4BBADE2D4474F940E79F28B9AF1CA"/>
        </w:placeholder>
        <w:temporary/>
        <w:showingPlcHdr/>
        <w15:appearance w15:val="hidden"/>
      </w:sdtPr>
      <w:sdtContent>
        <w:p w14:paraId="4BFD540E" w14:textId="77777777" w:rsidR="00B16D95" w:rsidRDefault="00B16D95" w:rsidP="00B16D95">
          <w:pPr>
            <w:pStyle w:val="Heading1"/>
          </w:pPr>
          <w:r>
            <w:t>Experience</w:t>
          </w:r>
        </w:p>
      </w:sdtContent>
    </w:sdt>
    <w:p w14:paraId="508E8C21" w14:textId="77777777" w:rsidR="00B16D95" w:rsidRDefault="00B16D95" w:rsidP="00B16D95">
      <w:pPr>
        <w:pStyle w:val="Heading2"/>
      </w:pPr>
      <w:sdt>
        <w:sdtPr>
          <w:id w:val="-1093548063"/>
          <w:placeholder>
            <w:docPart w:val="F38A602556ADE8479B93956361BF6736"/>
          </w:placeholder>
          <w:temporary/>
          <w:showingPlcHdr/>
          <w15:appearance w15:val="hidden"/>
          <w:text/>
        </w:sdtPr>
        <w:sdtContent>
          <w:r>
            <w:t>Job Title</w:t>
          </w:r>
        </w:sdtContent>
      </w:sdt>
      <w:r>
        <w:t> | </w:t>
      </w:r>
      <w:sdt>
        <w:sdtPr>
          <w:id w:val="2063141089"/>
          <w:placeholder>
            <w:docPart w:val="794AE06323DDB54AA6CF6CCC7F67923A"/>
          </w:placeholder>
          <w:temporary/>
          <w:showingPlcHdr/>
          <w15:appearance w15:val="hidden"/>
          <w:text/>
        </w:sdtPr>
        <w:sdtContent>
          <w:r>
            <w:t>Company</w:t>
          </w:r>
        </w:sdtContent>
      </w:sdt>
      <w:r>
        <w:t> | </w:t>
      </w:r>
      <w:sdt>
        <w:sdtPr>
          <w:id w:val="-577978458"/>
          <w:placeholder>
            <w:docPart w:val="06782099B684FC488CFBFF3BBAF10344"/>
          </w:placeholder>
          <w:temporary/>
          <w:showingPlcHdr/>
          <w15:appearance w15:val="hidden"/>
          <w:text/>
        </w:sdtPr>
        <w:sdtContent>
          <w:r>
            <w:t>Dates From - To</w:t>
          </w:r>
        </w:sdtContent>
      </w:sdt>
    </w:p>
    <w:sdt>
      <w:sdtPr>
        <w:id w:val="-513455036"/>
        <w:placeholder>
          <w:docPart w:val="35B380BA78D2EA47BC8F1CB79D681E18"/>
        </w:placeholder>
        <w:temporary/>
        <w:showingPlcHdr/>
        <w15:appearance w15:val="hidden"/>
      </w:sdtPr>
      <w:sdtContent>
        <w:p w14:paraId="07A2AF2D" w14:textId="77777777" w:rsidR="00B16D95" w:rsidRDefault="00B16D95" w:rsidP="00B16D95">
          <w:pPr>
            <w:pStyle w:val="ListBullet"/>
          </w:pPr>
          <w:r>
            <w:t>This is the place for a brief summary of your key responsibilities and most stellar accomplishments.</w:t>
          </w:r>
        </w:p>
      </w:sdtContent>
    </w:sdt>
    <w:p w14:paraId="0726F504" w14:textId="77777777" w:rsidR="00B16D95" w:rsidRDefault="00B16D95" w:rsidP="00B16D95">
      <w:pPr>
        <w:pStyle w:val="Heading2"/>
      </w:pPr>
      <w:sdt>
        <w:sdtPr>
          <w:id w:val="1249773860"/>
          <w:placeholder>
            <w:docPart w:val="F38A602556ADE8479B93956361BF6736"/>
          </w:placeholder>
          <w:temporary/>
          <w:showingPlcHdr/>
          <w15:appearance w15:val="hidden"/>
          <w:text/>
        </w:sdtPr>
        <w:sdtContent>
          <w:r>
            <w:t>Job Title</w:t>
          </w:r>
        </w:sdtContent>
      </w:sdt>
      <w:r>
        <w:t> | </w:t>
      </w:r>
      <w:sdt>
        <w:sdtPr>
          <w:id w:val="71088070"/>
          <w:placeholder>
            <w:docPart w:val="794AE06323DDB54AA6CF6CCC7F67923A"/>
          </w:placeholder>
          <w:temporary/>
          <w:showingPlcHdr/>
          <w15:appearance w15:val="hidden"/>
          <w:text/>
        </w:sdtPr>
        <w:sdtContent>
          <w:r>
            <w:t>Company</w:t>
          </w:r>
        </w:sdtContent>
      </w:sdt>
      <w:r>
        <w:t> | </w:t>
      </w:r>
      <w:sdt>
        <w:sdtPr>
          <w:id w:val="2091572416"/>
          <w:placeholder>
            <w:docPart w:val="06782099B684FC488CFBFF3BBAF10344"/>
          </w:placeholder>
          <w:temporary/>
          <w:showingPlcHdr/>
          <w15:appearance w15:val="hidden"/>
          <w:text/>
        </w:sdtPr>
        <w:sdtContent>
          <w:r>
            <w:t>Dates From - To</w:t>
          </w:r>
        </w:sdtContent>
      </w:sdt>
    </w:p>
    <w:p w14:paraId="7C925F9C" w14:textId="77777777" w:rsidR="00B16D95" w:rsidRDefault="00B16D95" w:rsidP="00B16D95">
      <w:pPr>
        <w:pStyle w:val="ListBullet"/>
      </w:pPr>
      <w:r>
        <w:t xml:space="preserve">This is the place for a </w:t>
      </w:r>
      <w:proofErr w:type="gramStart"/>
      <w:r>
        <w:t>brief summary</w:t>
      </w:r>
      <w:proofErr w:type="gramEnd"/>
      <w:r>
        <w:t xml:space="preserve"> of your key responsibilities and most stellar accomplishments.</w:t>
      </w:r>
    </w:p>
    <w:sdt>
      <w:sdtPr>
        <w:id w:val="1513793667"/>
        <w:placeholder>
          <w:docPart w:val="C65F611A1A89A341A7D827F039744D84"/>
        </w:placeholder>
        <w:temporary/>
        <w:showingPlcHdr/>
        <w15:appearance w15:val="hidden"/>
      </w:sdtPr>
      <w:sdtEndPr/>
      <w:sdtContent>
        <w:p w14:paraId="166AD69D" w14:textId="77777777" w:rsidR="00394A6D" w:rsidRDefault="007D00B3">
          <w:pPr>
            <w:pStyle w:val="Heading1"/>
          </w:pPr>
          <w:r>
            <w:t>Education</w:t>
          </w:r>
        </w:p>
      </w:sdtContent>
    </w:sdt>
    <w:p w14:paraId="1BB81117" w14:textId="77777777" w:rsidR="00394A6D" w:rsidRDefault="00B16D95">
      <w:pPr>
        <w:pStyle w:val="Heading2"/>
      </w:pPr>
      <w:r>
        <w:t>Master</w:t>
      </w:r>
      <w:r w:rsidR="007D00B3">
        <w:t> | </w:t>
      </w:r>
      <w:r>
        <w:t>2005 ~ 2008</w:t>
      </w:r>
      <w:r w:rsidR="007D00B3">
        <w:t> | </w:t>
      </w:r>
      <w:r>
        <w:t>Ji lin University</w:t>
      </w:r>
    </w:p>
    <w:p w14:paraId="7F7460D7" w14:textId="77777777" w:rsidR="00394A6D" w:rsidRDefault="007D00B3">
      <w:pPr>
        <w:pStyle w:val="ListBullet"/>
      </w:pPr>
      <w:r>
        <w:t xml:space="preserve">Major: </w:t>
      </w:r>
      <w:r w:rsidR="00B16D95">
        <w:t>Computer System Architecture</w:t>
      </w:r>
    </w:p>
    <w:p w14:paraId="2EB40EDE" w14:textId="77777777" w:rsidR="00394A6D" w:rsidRDefault="007D00B3">
      <w:pPr>
        <w:pStyle w:val="ListBullet"/>
      </w:pPr>
      <w:r>
        <w:t xml:space="preserve">Minor: </w:t>
      </w:r>
      <w:r w:rsidR="00B16D95">
        <w:t>Grid Computing</w:t>
      </w:r>
    </w:p>
    <w:p w14:paraId="4CAB30BE" w14:textId="77777777" w:rsidR="00394A6D" w:rsidRDefault="007D00B3">
      <w:pPr>
        <w:pStyle w:val="ListBullet"/>
      </w:pPr>
      <w:r>
        <w:t xml:space="preserve">Related coursework: </w:t>
      </w:r>
      <w:sdt>
        <w:sdtPr>
          <w:id w:val="1648172142"/>
          <w:placeholder>
            <w:docPart w:val="C85F39D3167E784BA0A53B351660AEAE"/>
          </w:placeholder>
          <w:temporary/>
          <w:showingPlcHdr/>
          <w15:appearance w15:val="hidden"/>
          <w:text/>
        </w:sdtPr>
        <w:sdtEndPr/>
        <w:sdtContent>
          <w:r>
            <w:t>Tap here to enter text</w:t>
          </w:r>
        </w:sdtContent>
      </w:sdt>
    </w:p>
    <w:p w14:paraId="5E79B78C" w14:textId="77777777" w:rsidR="00394A6D" w:rsidRDefault="00B16D95">
      <w:pPr>
        <w:pStyle w:val="Heading2"/>
      </w:pPr>
      <w:r>
        <w:t>BC</w:t>
      </w:r>
      <w:r w:rsidR="007D00B3">
        <w:t> | </w:t>
      </w:r>
      <w:r>
        <w:t>2001 ~ 2005</w:t>
      </w:r>
      <w:r w:rsidR="007D00B3">
        <w:t> | </w:t>
      </w:r>
      <w:r>
        <w:t>Ji lin university</w:t>
      </w:r>
    </w:p>
    <w:p w14:paraId="7E835D7B" w14:textId="77777777" w:rsidR="00394A6D" w:rsidRDefault="007D00B3">
      <w:pPr>
        <w:pStyle w:val="ListBullet"/>
      </w:pPr>
      <w:r>
        <w:t xml:space="preserve">Major: </w:t>
      </w:r>
      <w:sdt>
        <w:sdtPr>
          <w:id w:val="-272714020"/>
          <w:placeholder>
            <w:docPart w:val="C85F39D3167E784BA0A53B351660AEAE"/>
          </w:placeholder>
          <w:temporary/>
          <w:showingPlcHdr/>
          <w15:appearance w15:val="hidden"/>
          <w:text/>
        </w:sdtPr>
        <w:sdtEndPr/>
        <w:sdtContent>
          <w:r>
            <w:t>Tap here to enter text</w:t>
          </w:r>
        </w:sdtContent>
      </w:sdt>
    </w:p>
    <w:p w14:paraId="10A63FE8" w14:textId="77777777" w:rsidR="00394A6D" w:rsidRDefault="007D00B3">
      <w:pPr>
        <w:pStyle w:val="ListBullet"/>
      </w:pPr>
      <w:r>
        <w:t xml:space="preserve">Minor: </w:t>
      </w:r>
      <w:sdt>
        <w:sdtPr>
          <w:id w:val="2005002594"/>
          <w:placeholder>
            <w:docPart w:val="C85F39D3167E784BA0A53B351660AEAE"/>
          </w:placeholder>
          <w:temporary/>
          <w:showingPlcHdr/>
          <w15:appearance w15:val="hidden"/>
          <w:text/>
        </w:sdtPr>
        <w:sdtEndPr/>
        <w:sdtContent>
          <w:r>
            <w:t>Tap here to enter text</w:t>
          </w:r>
        </w:sdtContent>
      </w:sdt>
    </w:p>
    <w:p w14:paraId="54EE6373" w14:textId="77777777" w:rsidR="00394A6D" w:rsidRDefault="007D00B3" w:rsidP="00ED4BC3">
      <w:pPr>
        <w:pStyle w:val="ListBullet"/>
      </w:pPr>
      <w:r>
        <w:t xml:space="preserve">Related coursework: </w:t>
      </w:r>
      <w:sdt>
        <w:sdtPr>
          <w:id w:val="-952174636"/>
          <w:placeholder>
            <w:docPart w:val="C85F39D3167E784BA0A53B351660AEAE"/>
          </w:placeholder>
          <w:temporary/>
          <w:showingPlcHdr/>
          <w15:appearance w15:val="hidden"/>
          <w:text/>
        </w:sdtPr>
        <w:sdtEndPr/>
        <w:sdtContent>
          <w:r>
            <w:t>Tap here to enter text</w:t>
          </w:r>
        </w:sdtContent>
      </w:sdt>
    </w:p>
    <w:p w14:paraId="586A0725" w14:textId="77777777" w:rsidR="00ED4BC3" w:rsidRDefault="00ED4BC3" w:rsidP="00ED4BC3">
      <w:pPr>
        <w:pStyle w:val="ListBullet"/>
        <w:numPr>
          <w:ilvl w:val="0"/>
          <w:numId w:val="0"/>
        </w:numPr>
        <w:ind w:left="144" w:hanging="144"/>
      </w:pPr>
    </w:p>
    <w:p w14:paraId="76A10482" w14:textId="77777777" w:rsidR="00B16D95" w:rsidRDefault="00B16D95" w:rsidP="00B16D95">
      <w:pPr>
        <w:pStyle w:val="Heading1"/>
        <w:rPr>
          <w:rFonts w:asciiTheme="minorHAnsi" w:eastAsiaTheme="minorHAnsi" w:hAnsiTheme="minorHAnsi" w:cstheme="minorBidi"/>
          <w:b w:val="0"/>
          <w:color w:val="404040" w:themeColor="text1" w:themeTint="BF"/>
          <w:sz w:val="18"/>
          <w:szCs w:val="18"/>
        </w:rPr>
      </w:pPr>
      <w:r>
        <w:t>Presentation</w:t>
      </w:r>
    </w:p>
    <w:p w14:paraId="1A36E8EA" w14:textId="77777777" w:rsidR="00B16D95" w:rsidRDefault="00B16D95" w:rsidP="00ED4BC3">
      <w:pPr>
        <w:pStyle w:val="ListBullet"/>
        <w:numPr>
          <w:ilvl w:val="0"/>
          <w:numId w:val="0"/>
        </w:numPr>
        <w:ind w:left="144" w:hanging="144"/>
      </w:pPr>
      <w:bookmarkStart w:id="0" w:name="_GoBack"/>
      <w:bookmarkEnd w:id="0"/>
    </w:p>
    <w:sdt>
      <w:sdtPr>
        <w:id w:val="495469907"/>
        <w:placeholder>
          <w:docPart w:val="7E5AECD83B918547BFEE50336B2BCA4C"/>
        </w:placeholder>
        <w:temporary/>
        <w:showingPlcHdr/>
        <w15:appearance w15:val="hidden"/>
      </w:sdtPr>
      <w:sdtContent>
        <w:p w14:paraId="47920BE2" w14:textId="77777777" w:rsidR="00ED4BC3" w:rsidRDefault="00ED4BC3" w:rsidP="00ED4BC3">
          <w:pPr>
            <w:pStyle w:val="Heading1"/>
            <w:rPr>
              <w:rFonts w:asciiTheme="minorHAnsi" w:eastAsiaTheme="minorEastAsia" w:hAnsiTheme="minorHAnsi" w:cstheme="minorBidi"/>
              <w:color w:val="262626" w:themeColor="text1" w:themeTint="D9"/>
              <w:sz w:val="22"/>
              <w:szCs w:val="22"/>
            </w:rPr>
          </w:pPr>
          <w:r>
            <w:t>Skills &amp; Abilities</w:t>
          </w:r>
        </w:p>
      </w:sdtContent>
    </w:sdt>
    <w:p w14:paraId="48DEC3C1" w14:textId="77777777" w:rsidR="00B16D95" w:rsidRDefault="00B16D95" w:rsidP="00ED4BC3">
      <w:pPr>
        <w:pStyle w:val="ListBullet"/>
        <w:numPr>
          <w:ilvl w:val="0"/>
          <w:numId w:val="0"/>
        </w:numPr>
        <w:ind w:left="144" w:hanging="144"/>
      </w:pPr>
    </w:p>
    <w:p w14:paraId="2508971C" w14:textId="77777777" w:rsidR="00ED4BC3" w:rsidRDefault="00B16D95" w:rsidP="00ED4BC3">
      <w:pPr>
        <w:pStyle w:val="ListBullet"/>
        <w:numPr>
          <w:ilvl w:val="0"/>
          <w:numId w:val="0"/>
        </w:numPr>
        <w:ind w:left="144" w:hanging="144"/>
      </w:pPr>
      <w:r w:rsidRPr="00B16D95">
        <w:t xml:space="preserve">Kubernetes, </w:t>
      </w:r>
      <w:proofErr w:type="spellStart"/>
      <w:r w:rsidRPr="00B16D95">
        <w:t>Mesos</w:t>
      </w:r>
      <w:proofErr w:type="spellEnd"/>
      <w:r w:rsidRPr="00B16D95">
        <w:t xml:space="preserve">, HPC, PMP (#1684623), C/C++, Java, </w:t>
      </w:r>
      <w:proofErr w:type="spellStart"/>
      <w:r w:rsidRPr="00B16D95">
        <w:t>Golang</w:t>
      </w:r>
      <w:proofErr w:type="spellEnd"/>
    </w:p>
    <w:sectPr w:rsidR="00ED4BC3">
      <w:footerReference w:type="default" r:id="rId8"/>
      <w:pgSz w:w="12240" w:h="15840"/>
      <w:pgMar w:top="1296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2BBE4D" w14:textId="77777777" w:rsidR="00BF7060" w:rsidRDefault="00BF7060">
      <w:pPr>
        <w:spacing w:after="0"/>
      </w:pPr>
      <w:r>
        <w:separator/>
      </w:r>
    </w:p>
  </w:endnote>
  <w:endnote w:type="continuationSeparator" w:id="0">
    <w:p w14:paraId="6F672FA0" w14:textId="77777777" w:rsidR="00BF7060" w:rsidRDefault="00BF706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416179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698161B" w14:textId="77777777" w:rsidR="00394A6D" w:rsidRDefault="007D00B3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D4BC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DC1237" w14:textId="77777777" w:rsidR="00BF7060" w:rsidRDefault="00BF7060">
      <w:pPr>
        <w:spacing w:after="0"/>
      </w:pPr>
      <w:r>
        <w:separator/>
      </w:r>
    </w:p>
  </w:footnote>
  <w:footnote w:type="continuationSeparator" w:id="0">
    <w:p w14:paraId="0AA089FF" w14:textId="77777777" w:rsidR="00BF7060" w:rsidRDefault="00BF706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70FC019A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9FC"/>
    <w:rsid w:val="00394A6D"/>
    <w:rsid w:val="007D00B3"/>
    <w:rsid w:val="008369FC"/>
    <w:rsid w:val="00B16D95"/>
    <w:rsid w:val="00BF7060"/>
    <w:rsid w:val="00ED4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74788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D00B3"/>
  </w:style>
  <w:style w:type="paragraph" w:styleId="Heading1">
    <w:name w:val="heading 1"/>
    <w:basedOn w:val="Normal"/>
    <w:link w:val="Heading1Char"/>
    <w:uiPriority w:val="9"/>
    <w:qFormat/>
    <w:pPr>
      <w:keepNext/>
      <w:keepLines/>
      <w:spacing w:before="500" w:after="100"/>
      <w:outlineLvl w:val="0"/>
    </w:pPr>
    <w:rPr>
      <w:rFonts w:asciiTheme="majorHAnsi" w:eastAsiaTheme="majorEastAsia" w:hAnsiTheme="majorHAnsi" w:cstheme="majorBidi"/>
      <w:b/>
      <w:color w:val="4E4E4E" w:themeColor="accent1" w:themeTint="BF"/>
      <w:sz w:val="2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pPr>
      <w:keepNext/>
      <w:keepLines/>
      <w:spacing w:before="200" w:after="120"/>
      <w:outlineLvl w:val="1"/>
    </w:pPr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pBdr>
        <w:bottom w:val="single" w:sz="12" w:space="4" w:color="141414" w:themeColor="accent1"/>
      </w:pBdr>
      <w:spacing w:after="120"/>
      <w:contextualSpacing/>
    </w:pPr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ListBullet">
    <w:name w:val="List Bullet"/>
    <w:basedOn w:val="Normal"/>
    <w:uiPriority w:val="10"/>
    <w:unhideWhenUsed/>
    <w:qFormat/>
    <w:pPr>
      <w:numPr>
        <w:numId w:val="1"/>
      </w:numPr>
      <w:spacing w:after="80"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141414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after="160"/>
    </w:pPr>
    <w:rPr>
      <w:color w:val="auto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color w:val="auto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4E4E4E" w:themeColor="accent1" w:themeTint="BF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762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klaus/Library/Containers/com.microsoft.Word/Data/Library/Caches/1033/TM02919188/Function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56C5ACF4F2F66499AB04A074DD3AF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72A5D2-9F3E-2849-BB0D-C4A55DD92DA0}"/>
      </w:docPartPr>
      <w:docPartBody>
        <w:p w:rsidR="00000000" w:rsidRDefault="009A2997">
          <w:pPr>
            <w:pStyle w:val="956C5ACF4F2F66499AB04A074DD3AF48"/>
          </w:pPr>
          <w:r>
            <w:t>Your Name</w:t>
          </w:r>
        </w:p>
      </w:docPartBody>
    </w:docPart>
    <w:docPart>
      <w:docPartPr>
        <w:name w:val="C65F611A1A89A341A7D827F039744D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C70345-F9D5-484E-8A89-983CDF764FEA}"/>
      </w:docPartPr>
      <w:docPartBody>
        <w:p w:rsidR="00000000" w:rsidRDefault="009A2997">
          <w:pPr>
            <w:pStyle w:val="C65F611A1A89A341A7D827F039744D84"/>
          </w:pPr>
          <w:r>
            <w:t>Education</w:t>
          </w:r>
        </w:p>
      </w:docPartBody>
    </w:docPart>
    <w:docPart>
      <w:docPartPr>
        <w:name w:val="C85F39D3167E784BA0A53B351660AE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1B4D59-9083-3F43-86DC-E9C133A623BE}"/>
      </w:docPartPr>
      <w:docPartBody>
        <w:p w:rsidR="00000000" w:rsidRDefault="009A2997">
          <w:pPr>
            <w:pStyle w:val="C85F39D3167E784BA0A53B351660AEAE"/>
          </w:pPr>
          <w:r>
            <w:t>Tap here to enter text</w:t>
          </w:r>
        </w:p>
      </w:docPartBody>
    </w:docPart>
    <w:docPart>
      <w:docPartPr>
        <w:name w:val="7E5AECD83B918547BFEE50336B2BCA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FE9D1-CB5C-8444-80E2-AD44E76B976A}"/>
      </w:docPartPr>
      <w:docPartBody>
        <w:p w:rsidR="00000000" w:rsidRDefault="00FE22EC" w:rsidP="00FE22EC">
          <w:pPr>
            <w:pStyle w:val="7E5AECD83B918547BFEE50336B2BCA4C"/>
          </w:pPr>
          <w:r>
            <w:t>Skills &amp; Abilities</w:t>
          </w:r>
        </w:p>
      </w:docPartBody>
    </w:docPart>
    <w:docPart>
      <w:docPartPr>
        <w:name w:val="22E4BBADE2D4474F940E79F28B9AF1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44C4F5-9320-ED46-AC07-7B3D0B237908}"/>
      </w:docPartPr>
      <w:docPartBody>
        <w:p w:rsidR="00000000" w:rsidRDefault="00FE22EC" w:rsidP="00FE22EC">
          <w:pPr>
            <w:pStyle w:val="22E4BBADE2D4474F940E79F28B9AF1CA"/>
          </w:pPr>
          <w:r>
            <w:t>Experience</w:t>
          </w:r>
        </w:p>
      </w:docPartBody>
    </w:docPart>
    <w:docPart>
      <w:docPartPr>
        <w:name w:val="F38A602556ADE8479B93956361BF67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BEE42D-0976-5949-BC63-8419F931EA60}"/>
      </w:docPartPr>
      <w:docPartBody>
        <w:p w:rsidR="00000000" w:rsidRDefault="00FE22EC" w:rsidP="00FE22EC">
          <w:pPr>
            <w:pStyle w:val="F38A602556ADE8479B93956361BF6736"/>
          </w:pPr>
          <w:r>
            <w:t>Job Title</w:t>
          </w:r>
        </w:p>
      </w:docPartBody>
    </w:docPart>
    <w:docPart>
      <w:docPartPr>
        <w:name w:val="794AE06323DDB54AA6CF6CCC7F6792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33302B-70D0-2142-BC5F-BF4240DD21CB}"/>
      </w:docPartPr>
      <w:docPartBody>
        <w:p w:rsidR="00000000" w:rsidRDefault="00FE22EC" w:rsidP="00FE22EC">
          <w:pPr>
            <w:pStyle w:val="794AE06323DDB54AA6CF6CCC7F67923A"/>
          </w:pPr>
          <w:r>
            <w:t>Company</w:t>
          </w:r>
        </w:p>
      </w:docPartBody>
    </w:docPart>
    <w:docPart>
      <w:docPartPr>
        <w:name w:val="06782099B684FC488CFBFF3BBAF103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64C063-DA3A-9B42-9500-7BE189FF721E}"/>
      </w:docPartPr>
      <w:docPartBody>
        <w:p w:rsidR="00000000" w:rsidRDefault="00FE22EC" w:rsidP="00FE22EC">
          <w:pPr>
            <w:pStyle w:val="06782099B684FC488CFBFF3BBAF10344"/>
          </w:pPr>
          <w:r>
            <w:t>Dates From - To</w:t>
          </w:r>
        </w:p>
      </w:docPartBody>
    </w:docPart>
    <w:docPart>
      <w:docPartPr>
        <w:name w:val="35B380BA78D2EA47BC8F1CB79D681E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54F5E2-3EA3-624A-9A44-2BC91C8907A9}"/>
      </w:docPartPr>
      <w:docPartBody>
        <w:p w:rsidR="00000000" w:rsidRDefault="00FE22EC" w:rsidP="00FE22EC">
          <w:pPr>
            <w:pStyle w:val="35B380BA78D2EA47BC8F1CB79D681E18"/>
          </w:pPr>
          <w:r>
            <w:t>This is the place for a brief summary of your key responsibilities and most stellar accomplishments.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2EC"/>
    <w:rsid w:val="009A2997"/>
    <w:rsid w:val="00FE2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56C5ACF4F2F66499AB04A074DD3AF48">
    <w:name w:val="956C5ACF4F2F66499AB04A074DD3AF48"/>
  </w:style>
  <w:style w:type="paragraph" w:customStyle="1" w:styleId="50B446B2B6F9624ABEFD8D371F3924FE">
    <w:name w:val="50B446B2B6F9624ABEFD8D371F3924FE"/>
  </w:style>
  <w:style w:type="paragraph" w:customStyle="1" w:styleId="5DC0A8AB59C80A48BD039118663B245F">
    <w:name w:val="5DC0A8AB59C80A48BD039118663B245F"/>
  </w:style>
  <w:style w:type="paragraph" w:customStyle="1" w:styleId="FB5C4D9D45F4474788D462245593A716">
    <w:name w:val="FB5C4D9D45F4474788D462245593A716"/>
  </w:style>
  <w:style w:type="paragraph" w:customStyle="1" w:styleId="E1119C45B7A08A43A7F52DD5D958C7BA">
    <w:name w:val="E1119C45B7A08A43A7F52DD5D958C7BA"/>
  </w:style>
  <w:style w:type="paragraph" w:customStyle="1" w:styleId="261F1171AFFED641B49D4E8955E38291">
    <w:name w:val="261F1171AFFED641B49D4E8955E38291"/>
  </w:style>
  <w:style w:type="paragraph" w:customStyle="1" w:styleId="C65F611A1A89A341A7D827F039744D84">
    <w:name w:val="C65F611A1A89A341A7D827F039744D84"/>
  </w:style>
  <w:style w:type="paragraph" w:customStyle="1" w:styleId="1B528FB707214B4C9AE782161445EB09">
    <w:name w:val="1B528FB707214B4C9AE782161445EB09"/>
  </w:style>
  <w:style w:type="paragraph" w:customStyle="1" w:styleId="3660620B3FF9C44DA0C128BBBF398AD3">
    <w:name w:val="3660620B3FF9C44DA0C128BBBF398AD3"/>
  </w:style>
  <w:style w:type="paragraph" w:customStyle="1" w:styleId="B7C267B126CA7F46B7A740E915E6EA9E">
    <w:name w:val="B7C267B126CA7F46B7A740E915E6EA9E"/>
  </w:style>
  <w:style w:type="paragraph" w:customStyle="1" w:styleId="C85F39D3167E784BA0A53B351660AEAE">
    <w:name w:val="C85F39D3167E784BA0A53B351660AEAE"/>
  </w:style>
  <w:style w:type="paragraph" w:customStyle="1" w:styleId="202072E4429C14469AEEE15B3655D79E">
    <w:name w:val="202072E4429C14469AEEE15B3655D79E"/>
  </w:style>
  <w:style w:type="paragraph" w:customStyle="1" w:styleId="A4F45684CAF31141A2EB145017063197">
    <w:name w:val="A4F45684CAF31141A2EB145017063197"/>
  </w:style>
  <w:style w:type="paragraph" w:customStyle="1" w:styleId="ADE5DD69BC90B944866FDEFB243E06DD">
    <w:name w:val="ADE5DD69BC90B944866FDEFB243E06DD"/>
  </w:style>
  <w:style w:type="paragraph" w:customStyle="1" w:styleId="1F78CC486A15034EB841555C8ACF66E0">
    <w:name w:val="1F78CC486A15034EB841555C8ACF66E0"/>
  </w:style>
  <w:style w:type="paragraph" w:customStyle="1" w:styleId="870C3305FE30A84D98CE1BB82C9E2DF9">
    <w:name w:val="870C3305FE30A84D98CE1BB82C9E2DF9"/>
  </w:style>
  <w:style w:type="paragraph" w:customStyle="1" w:styleId="1EA81D1D33EB2B42A52A960AE624E5B3">
    <w:name w:val="1EA81D1D33EB2B42A52A960AE624E5B3"/>
  </w:style>
  <w:style w:type="paragraph" w:customStyle="1" w:styleId="E5B3EE44C87812409E9B6D8E33641BBB">
    <w:name w:val="E5B3EE44C87812409E9B6D8E33641BBB"/>
  </w:style>
  <w:style w:type="paragraph" w:customStyle="1" w:styleId="1B33B749B2374B4EA528A9EAE775D392">
    <w:name w:val="1B33B749B2374B4EA528A9EAE775D392"/>
  </w:style>
  <w:style w:type="paragraph" w:customStyle="1" w:styleId="FF8E30B067E12B4F876FCB85A20D0865">
    <w:name w:val="FF8E30B067E12B4F876FCB85A20D0865"/>
  </w:style>
  <w:style w:type="paragraph" w:customStyle="1" w:styleId="A0A509AFC311434B98E5E46B71BFCEDB">
    <w:name w:val="A0A509AFC311434B98E5E46B71BFCEDB"/>
  </w:style>
  <w:style w:type="paragraph" w:customStyle="1" w:styleId="85B53F4094B45B4C95C4984D050EE1F1">
    <w:name w:val="85B53F4094B45B4C95C4984D050EE1F1"/>
  </w:style>
  <w:style w:type="paragraph" w:customStyle="1" w:styleId="D2CA9B0D58763441ACE9BEE915CC8F90">
    <w:name w:val="D2CA9B0D58763441ACE9BEE915CC8F90"/>
  </w:style>
  <w:style w:type="paragraph" w:customStyle="1" w:styleId="9FCBAE42FFA031418A8F2760CCD66EDB">
    <w:name w:val="9FCBAE42FFA031418A8F2760CCD66EDB"/>
  </w:style>
  <w:style w:type="paragraph" w:customStyle="1" w:styleId="C562F3E8837D024DAD18D75AD81DF957">
    <w:name w:val="C562F3E8837D024DAD18D75AD81DF957"/>
  </w:style>
  <w:style w:type="paragraph" w:customStyle="1" w:styleId="7E5AECD83B918547BFEE50336B2BCA4C">
    <w:name w:val="7E5AECD83B918547BFEE50336B2BCA4C"/>
    <w:rsid w:val="00FE22EC"/>
  </w:style>
  <w:style w:type="paragraph" w:customStyle="1" w:styleId="22E4BBADE2D4474F940E79F28B9AF1CA">
    <w:name w:val="22E4BBADE2D4474F940E79F28B9AF1CA"/>
    <w:rsid w:val="00FE22EC"/>
  </w:style>
  <w:style w:type="paragraph" w:customStyle="1" w:styleId="F38A602556ADE8479B93956361BF6736">
    <w:name w:val="F38A602556ADE8479B93956361BF6736"/>
    <w:rsid w:val="00FE22EC"/>
  </w:style>
  <w:style w:type="paragraph" w:customStyle="1" w:styleId="794AE06323DDB54AA6CF6CCC7F67923A">
    <w:name w:val="794AE06323DDB54AA6CF6CCC7F67923A"/>
    <w:rsid w:val="00FE22EC"/>
  </w:style>
  <w:style w:type="paragraph" w:customStyle="1" w:styleId="06782099B684FC488CFBFF3BBAF10344">
    <w:name w:val="06782099B684FC488CFBFF3BBAF10344"/>
    <w:rsid w:val="00FE22EC"/>
  </w:style>
  <w:style w:type="paragraph" w:customStyle="1" w:styleId="35B380BA78D2EA47BC8F1CB79D681E18">
    <w:name w:val="35B380BA78D2EA47BC8F1CB79D681E18"/>
    <w:rsid w:val="00FE22EC"/>
  </w:style>
  <w:style w:type="paragraph" w:customStyle="1" w:styleId="581BA1935A6F4841B785D26338F22DF5">
    <w:name w:val="581BA1935A6F4841B785D26338F22DF5"/>
    <w:rsid w:val="00FE22E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35ABD0-D473-8440-82AF-F12D9BDB2E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Functional Resume.dotx</Template>
  <TotalTime>5</TotalTime>
  <Pages>1</Pages>
  <Words>116</Words>
  <Characters>662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 Ma</dc:creator>
  <cp:keywords/>
  <cp:lastModifiedBy>Da Ma</cp:lastModifiedBy>
  <cp:revision>1</cp:revision>
  <dcterms:created xsi:type="dcterms:W3CDTF">2017-01-23T01:49:00Z</dcterms:created>
  <dcterms:modified xsi:type="dcterms:W3CDTF">2017-01-23T02:32:00Z</dcterms:modified>
  <cp:version/>
</cp:coreProperties>
</file>